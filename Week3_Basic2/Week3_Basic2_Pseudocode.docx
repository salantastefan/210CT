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B89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>PRIME_RECURSIVE(</w:t>
      </w:r>
      <w:proofErr w:type="spellStart"/>
      <w:r w:rsidRPr="0023473B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23473B">
        <w:rPr>
          <w:rFonts w:ascii="Times New Roman" w:hAnsi="Times New Roman" w:cs="Times New Roman"/>
          <w:sz w:val="24"/>
          <w:szCs w:val="24"/>
        </w:rPr>
        <w:t>)</w:t>
      </w:r>
    </w:p>
    <w:p w:rsidR="0023473B" w:rsidRPr="0023473B" w:rsidRDefault="0023473B" w:rsidP="001317C2">
      <w:pPr>
        <w:spacing w:after="0"/>
        <w:ind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//this recursion function takes two numbers as input,</w:t>
      </w:r>
    </w:p>
    <w:p w:rsidR="0023473B" w:rsidRDefault="00403F37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</w:t>
      </w:r>
      <w:r w:rsidR="0023473B"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one is ju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st a</w:t>
      </w:r>
      <w:r w:rsid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count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er</w:t>
      </w:r>
      <w:r w:rsid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 count down to 1 from the first number</w:t>
      </w:r>
    </w:p>
    <w:p w:rsidR="00664F60" w:rsidRPr="0023473B" w:rsidRDefault="00664F60" w:rsidP="00664F60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//at the</w:t>
      </w:r>
      <w:r w:rsidR="009F0E2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first call of the function m =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n-1</w:t>
      </w:r>
    </w:p>
    <w:p w:rsidR="001317C2" w:rsidRDefault="0023473B" w:rsidP="001317C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>if m&lt;=1</w:t>
      </w:r>
    </w:p>
    <w:p w:rsidR="0023473B" w:rsidRPr="001317C2" w:rsidRDefault="0023473B" w:rsidP="001317C2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counter reaches 1 or less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(the input is 1)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//then the number is prime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true;</w:t>
      </w:r>
      <w:bookmarkStart w:id="0" w:name="_GoBack"/>
      <w:bookmarkEnd w:id="0"/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Pr="0023473B">
        <w:rPr>
          <w:rFonts w:ascii="Times New Roman" w:hAnsi="Times New Roman" w:cs="Times New Roman"/>
          <w:sz w:val="24"/>
          <w:szCs w:val="24"/>
        </w:rPr>
        <w:t>n%m</w:t>
      </w:r>
      <w:proofErr w:type="spellEnd"/>
      <w:r w:rsidRPr="0023473B">
        <w:rPr>
          <w:rFonts w:ascii="Times New Roman" w:hAnsi="Times New Roman" w:cs="Times New Roman"/>
          <w:sz w:val="24"/>
          <w:szCs w:val="24"/>
        </w:rPr>
        <w:t>=0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//compare the number at every step with the counter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//if the reminder is 0 it mean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not a prime number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false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else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//call the recursive function with the same input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</w:t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="001317C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23473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// but take 1 at every step from the counter.</w:t>
      </w:r>
    </w:p>
    <w:p w:rsid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473B">
        <w:rPr>
          <w:rFonts w:ascii="Times New Roman" w:hAnsi="Times New Roman" w:cs="Times New Roman"/>
          <w:sz w:val="24"/>
          <w:szCs w:val="24"/>
        </w:rPr>
        <w:t xml:space="preserve">      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 xml:space="preserve"> </w:t>
      </w:r>
      <w:r w:rsidR="001317C2">
        <w:rPr>
          <w:rFonts w:ascii="Times New Roman" w:hAnsi="Times New Roman" w:cs="Times New Roman"/>
          <w:sz w:val="24"/>
          <w:szCs w:val="24"/>
        </w:rPr>
        <w:tab/>
      </w:r>
      <w:r w:rsidRPr="0023473B">
        <w:rPr>
          <w:rFonts w:ascii="Times New Roman" w:hAnsi="Times New Roman" w:cs="Times New Roman"/>
          <w:sz w:val="24"/>
          <w:szCs w:val="24"/>
        </w:rPr>
        <w:t>return PRIME_</w:t>
      </w:r>
      <w:r w:rsidR="00717441" w:rsidRPr="0023473B">
        <w:rPr>
          <w:rFonts w:ascii="Times New Roman" w:hAnsi="Times New Roman" w:cs="Times New Roman"/>
          <w:sz w:val="24"/>
          <w:szCs w:val="24"/>
        </w:rPr>
        <w:t>RECURSIVE (n, m</w:t>
      </w:r>
      <w:r w:rsidRPr="0023473B">
        <w:rPr>
          <w:rFonts w:ascii="Times New Roman" w:hAnsi="Times New Roman" w:cs="Times New Roman"/>
          <w:sz w:val="24"/>
          <w:szCs w:val="24"/>
        </w:rPr>
        <w:t>-1)</w:t>
      </w:r>
    </w:p>
    <w:p w:rsidR="0023473B" w:rsidRPr="0023473B" w:rsidRDefault="0023473B" w:rsidP="0023473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3473B" w:rsidRPr="00234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3B"/>
    <w:rsid w:val="001317C2"/>
    <w:rsid w:val="0023473B"/>
    <w:rsid w:val="00403F37"/>
    <w:rsid w:val="005E2B89"/>
    <w:rsid w:val="00664F60"/>
    <w:rsid w:val="00717441"/>
    <w:rsid w:val="009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D8751-D21E-44B5-BD3B-407CC02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salanta1245</dc:creator>
  <cp:keywords/>
  <dc:description/>
  <cp:lastModifiedBy>salanta1245</cp:lastModifiedBy>
  <cp:revision>7</cp:revision>
  <dcterms:created xsi:type="dcterms:W3CDTF">2016-10-22T20:21:00Z</dcterms:created>
  <dcterms:modified xsi:type="dcterms:W3CDTF">2016-11-26T16:03:00Z</dcterms:modified>
</cp:coreProperties>
</file>