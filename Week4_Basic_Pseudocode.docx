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49E" w:rsidRPr="004B0D06" w:rsidRDefault="002E749E" w:rsidP="002E74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D06">
        <w:rPr>
          <w:rFonts w:ascii="Times New Roman" w:hAnsi="Times New Roman" w:cs="Times New Roman"/>
          <w:sz w:val="24"/>
          <w:szCs w:val="24"/>
        </w:rPr>
        <w:t xml:space="preserve">BINARY_INTERVAL (v, n, </w:t>
      </w:r>
      <w:proofErr w:type="spellStart"/>
      <w:r w:rsidRPr="004B0D06">
        <w:rPr>
          <w:rFonts w:ascii="Times New Roman" w:hAnsi="Times New Roman" w:cs="Times New Roman"/>
          <w:sz w:val="24"/>
          <w:szCs w:val="24"/>
        </w:rPr>
        <w:t>leftInterval</w:t>
      </w:r>
      <w:proofErr w:type="spellEnd"/>
      <w:r w:rsidRPr="004B0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0D06">
        <w:rPr>
          <w:rFonts w:ascii="Times New Roman" w:hAnsi="Times New Roman" w:cs="Times New Roman"/>
          <w:sz w:val="24"/>
          <w:szCs w:val="24"/>
        </w:rPr>
        <w:t>rightInterval</w:t>
      </w:r>
      <w:proofErr w:type="spellEnd"/>
      <w:r w:rsidRPr="004B0D06">
        <w:rPr>
          <w:rFonts w:ascii="Times New Roman" w:hAnsi="Times New Roman" w:cs="Times New Roman"/>
          <w:sz w:val="24"/>
          <w:szCs w:val="24"/>
        </w:rPr>
        <w:t>)</w:t>
      </w:r>
    </w:p>
    <w:p w:rsidR="002E749E" w:rsidRPr="004B0D06" w:rsidRDefault="002E749E" w:rsidP="002E749E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B0D0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//this function takes a vector and its length and the margins of the interval.</w:t>
      </w:r>
    </w:p>
    <w:p w:rsidR="002E749E" w:rsidRPr="004B0D06" w:rsidRDefault="002E749E" w:rsidP="002E749E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B0D0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//uses the </w:t>
      </w:r>
      <w:proofErr w:type="spellStart"/>
      <w:r w:rsidRPr="004B0D0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binary_search</w:t>
      </w:r>
      <w:proofErr w:type="spellEnd"/>
      <w:r w:rsidRPr="004B0D0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method to find if there are </w:t>
      </w:r>
      <w:proofErr w:type="gramStart"/>
      <w:r w:rsidRPr="004B0D0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an</w:t>
      </w:r>
      <w:proofErr w:type="gramEnd"/>
      <w:r w:rsidRPr="004B0D0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values in the mentioned interval</w:t>
      </w:r>
    </w:p>
    <w:p w:rsidR="002E749E" w:rsidRPr="004B0D06" w:rsidRDefault="002E749E" w:rsidP="002E749E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B0D0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//in the vector. It returns true or false based on that</w:t>
      </w:r>
    </w:p>
    <w:p w:rsidR="002E749E" w:rsidRPr="004B0D06" w:rsidRDefault="002E749E" w:rsidP="002E74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B0D06">
        <w:rPr>
          <w:rFonts w:ascii="Times New Roman" w:hAnsi="Times New Roman" w:cs="Times New Roman"/>
          <w:sz w:val="24"/>
          <w:szCs w:val="24"/>
        </w:rPr>
        <w:t>leftMargin</w:t>
      </w:r>
      <w:proofErr w:type="spellEnd"/>
      <w:proofErr w:type="gramEnd"/>
      <w:r w:rsidRPr="004B0D06">
        <w:rPr>
          <w:rFonts w:ascii="Times New Roman" w:hAnsi="Times New Roman" w:cs="Times New Roman"/>
          <w:sz w:val="24"/>
          <w:szCs w:val="24"/>
        </w:rPr>
        <w:t>&lt;-1</w:t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  <w:t>O(1)</w:t>
      </w:r>
    </w:p>
    <w:p w:rsidR="002E749E" w:rsidRPr="004B0D06" w:rsidRDefault="002E749E" w:rsidP="002E74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B0D06">
        <w:rPr>
          <w:rFonts w:ascii="Times New Roman" w:hAnsi="Times New Roman" w:cs="Times New Roman"/>
          <w:sz w:val="24"/>
          <w:szCs w:val="24"/>
        </w:rPr>
        <w:t>rightMargin</w:t>
      </w:r>
      <w:proofErr w:type="spellEnd"/>
      <w:proofErr w:type="gramEnd"/>
      <w:r w:rsidRPr="004B0D06">
        <w:rPr>
          <w:rFonts w:ascii="Times New Roman" w:hAnsi="Times New Roman" w:cs="Times New Roman"/>
          <w:sz w:val="24"/>
          <w:szCs w:val="24"/>
        </w:rPr>
        <w:t>&lt;-n</w:t>
      </w:r>
      <w:r w:rsidR="0075361A" w:rsidRPr="0075361A">
        <w:rPr>
          <w:rFonts w:ascii="Times New Roman" w:hAnsi="Times New Roman" w:cs="Times New Roman"/>
          <w:sz w:val="24"/>
          <w:szCs w:val="24"/>
        </w:rPr>
        <w:t xml:space="preserve"> </w:t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>O(1)</w:t>
      </w:r>
    </w:p>
    <w:p w:rsidR="002E749E" w:rsidRPr="004B0D06" w:rsidRDefault="002E749E" w:rsidP="002E749E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B0D06">
        <w:rPr>
          <w:rFonts w:ascii="Times New Roman" w:hAnsi="Times New Roman" w:cs="Times New Roman"/>
          <w:sz w:val="24"/>
          <w:szCs w:val="24"/>
        </w:rPr>
        <w:t xml:space="preserve">    </w:t>
      </w:r>
      <w:r w:rsidRPr="004B0D0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//set the margins where to look at the beginning and end of the vector</w:t>
      </w:r>
    </w:p>
    <w:p w:rsidR="002E749E" w:rsidRPr="004B0D06" w:rsidRDefault="002E749E" w:rsidP="002E74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0D0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B0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D06">
        <w:rPr>
          <w:rFonts w:ascii="Times New Roman" w:hAnsi="Times New Roman" w:cs="Times New Roman"/>
          <w:sz w:val="24"/>
          <w:szCs w:val="24"/>
        </w:rPr>
        <w:t>leftMargin</w:t>
      </w:r>
      <w:proofErr w:type="spellEnd"/>
      <w:r w:rsidRPr="004B0D06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4B0D06">
        <w:rPr>
          <w:rFonts w:ascii="Times New Roman" w:hAnsi="Times New Roman" w:cs="Times New Roman"/>
          <w:sz w:val="24"/>
          <w:szCs w:val="24"/>
        </w:rPr>
        <w:t>rightMargin</w:t>
      </w:r>
      <w:proofErr w:type="spellEnd"/>
      <w:r w:rsidR="0075361A" w:rsidRPr="0075361A">
        <w:rPr>
          <w:rFonts w:ascii="Times New Roman" w:hAnsi="Times New Roman" w:cs="Times New Roman"/>
          <w:sz w:val="24"/>
          <w:szCs w:val="24"/>
        </w:rPr>
        <w:t xml:space="preserve"> </w:t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  <w:t>*</w:t>
      </w:r>
    </w:p>
    <w:p w:rsidR="002E749E" w:rsidRPr="004B0D06" w:rsidRDefault="002E749E" w:rsidP="002E74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D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B0D06">
        <w:rPr>
          <w:rFonts w:ascii="Times New Roman" w:hAnsi="Times New Roman" w:cs="Times New Roman"/>
          <w:sz w:val="24"/>
          <w:szCs w:val="24"/>
        </w:rPr>
        <w:tab/>
      </w:r>
      <w:r w:rsidRPr="004B0D0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//continue until there is less than an element to check</w:t>
      </w:r>
    </w:p>
    <w:p w:rsidR="002E749E" w:rsidRPr="004B0D06" w:rsidRDefault="002E749E" w:rsidP="002E74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D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B0D06">
        <w:rPr>
          <w:rFonts w:ascii="Times New Roman" w:hAnsi="Times New Roman" w:cs="Times New Roman"/>
          <w:sz w:val="24"/>
          <w:szCs w:val="24"/>
        </w:rPr>
        <w:tab/>
        <w:t>m&lt;-(</w:t>
      </w:r>
      <w:proofErr w:type="spellStart"/>
      <w:r w:rsidRPr="004B0D06">
        <w:rPr>
          <w:rFonts w:ascii="Times New Roman" w:hAnsi="Times New Roman" w:cs="Times New Roman"/>
          <w:sz w:val="24"/>
          <w:szCs w:val="24"/>
        </w:rPr>
        <w:t>leftMargin+rightMargin</w:t>
      </w:r>
      <w:proofErr w:type="spellEnd"/>
      <w:r w:rsidRPr="004B0D06">
        <w:rPr>
          <w:rFonts w:ascii="Times New Roman" w:hAnsi="Times New Roman" w:cs="Times New Roman"/>
          <w:sz w:val="24"/>
          <w:szCs w:val="24"/>
        </w:rPr>
        <w:t>)/2;</w:t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5361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75361A">
        <w:rPr>
          <w:rFonts w:ascii="Times New Roman" w:hAnsi="Times New Roman" w:cs="Times New Roman"/>
          <w:sz w:val="24"/>
          <w:szCs w:val="24"/>
        </w:rPr>
        <w:t>log n)</w:t>
      </w:r>
    </w:p>
    <w:p w:rsidR="002E749E" w:rsidRPr="004B0D06" w:rsidRDefault="002E749E" w:rsidP="002E74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D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B0D06">
        <w:rPr>
          <w:rFonts w:ascii="Times New Roman" w:hAnsi="Times New Roman" w:cs="Times New Roman"/>
          <w:sz w:val="24"/>
          <w:szCs w:val="24"/>
        </w:rPr>
        <w:tab/>
      </w:r>
      <w:r w:rsidRPr="004B0D0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//set the middle</w:t>
      </w:r>
    </w:p>
    <w:p w:rsidR="002E749E" w:rsidRPr="004B0D06" w:rsidRDefault="002E749E" w:rsidP="002E74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D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B0D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0D0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B0D06">
        <w:rPr>
          <w:rFonts w:ascii="Times New Roman" w:hAnsi="Times New Roman" w:cs="Times New Roman"/>
          <w:sz w:val="24"/>
          <w:szCs w:val="24"/>
        </w:rPr>
        <w:t xml:space="preserve"> v[m]&gt;=</w:t>
      </w:r>
      <w:proofErr w:type="spellStart"/>
      <w:r w:rsidRPr="004B0D06">
        <w:rPr>
          <w:rFonts w:ascii="Times New Roman" w:hAnsi="Times New Roman" w:cs="Times New Roman"/>
          <w:sz w:val="24"/>
          <w:szCs w:val="24"/>
        </w:rPr>
        <w:t>leftInterval</w:t>
      </w:r>
      <w:proofErr w:type="spellEnd"/>
      <w:r w:rsidRPr="004B0D06">
        <w:rPr>
          <w:rFonts w:ascii="Times New Roman" w:hAnsi="Times New Roman" w:cs="Times New Roman"/>
          <w:sz w:val="24"/>
          <w:szCs w:val="24"/>
        </w:rPr>
        <w:t xml:space="preserve"> and v[m]&lt;=</w:t>
      </w:r>
      <w:proofErr w:type="spellStart"/>
      <w:r w:rsidRPr="004B0D06">
        <w:rPr>
          <w:rFonts w:ascii="Times New Roman" w:hAnsi="Times New Roman" w:cs="Times New Roman"/>
          <w:sz w:val="24"/>
          <w:szCs w:val="24"/>
        </w:rPr>
        <w:t>rightInterval</w:t>
      </w:r>
      <w:proofErr w:type="spellEnd"/>
      <w:r w:rsidR="0075361A">
        <w:rPr>
          <w:rFonts w:ascii="Times New Roman" w:hAnsi="Times New Roman" w:cs="Times New Roman"/>
          <w:sz w:val="24"/>
          <w:szCs w:val="24"/>
        </w:rPr>
        <w:t xml:space="preserve"> </w:t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  <w:t>O(log n)</w:t>
      </w:r>
    </w:p>
    <w:p w:rsidR="002E749E" w:rsidRPr="004B0D06" w:rsidRDefault="002E749E" w:rsidP="002E74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D0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B0D06">
        <w:rPr>
          <w:rFonts w:ascii="Times New Roman" w:hAnsi="Times New Roman" w:cs="Times New Roman"/>
          <w:sz w:val="24"/>
          <w:szCs w:val="24"/>
        </w:rPr>
        <w:tab/>
      </w:r>
      <w:r w:rsidRPr="004B0D06">
        <w:rPr>
          <w:rFonts w:ascii="Times New Roman" w:hAnsi="Times New Roman" w:cs="Times New Roman"/>
          <w:sz w:val="24"/>
          <w:szCs w:val="24"/>
        </w:rPr>
        <w:tab/>
      </w:r>
      <w:r w:rsidRPr="004B0D0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//if the mid value is in the interval, return true</w:t>
      </w:r>
    </w:p>
    <w:p w:rsidR="002E749E" w:rsidRPr="004B0D06" w:rsidRDefault="002E749E" w:rsidP="002E74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D0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B0D06">
        <w:rPr>
          <w:rFonts w:ascii="Times New Roman" w:hAnsi="Times New Roman" w:cs="Times New Roman"/>
          <w:sz w:val="24"/>
          <w:szCs w:val="24"/>
        </w:rPr>
        <w:tab/>
      </w:r>
      <w:r w:rsidRPr="004B0D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0D0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B0D06">
        <w:rPr>
          <w:rFonts w:ascii="Times New Roman" w:hAnsi="Times New Roman" w:cs="Times New Roman"/>
          <w:sz w:val="24"/>
          <w:szCs w:val="24"/>
        </w:rPr>
        <w:t xml:space="preserve"> true</w:t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  <w:t>O(1)</w:t>
      </w:r>
    </w:p>
    <w:p w:rsidR="002E749E" w:rsidRPr="004B0D06" w:rsidRDefault="002E749E" w:rsidP="002E74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D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B0D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0D0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B0D06">
        <w:rPr>
          <w:rFonts w:ascii="Times New Roman" w:hAnsi="Times New Roman" w:cs="Times New Roman"/>
          <w:sz w:val="24"/>
          <w:szCs w:val="24"/>
        </w:rPr>
        <w:t xml:space="preserve"> if v[m]&gt;</w:t>
      </w:r>
      <w:proofErr w:type="spellStart"/>
      <w:r w:rsidRPr="004B0D06">
        <w:rPr>
          <w:rFonts w:ascii="Times New Roman" w:hAnsi="Times New Roman" w:cs="Times New Roman"/>
          <w:sz w:val="24"/>
          <w:szCs w:val="24"/>
        </w:rPr>
        <w:t>rightInterval</w:t>
      </w:r>
      <w:proofErr w:type="spellEnd"/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  <w:t>O(log n)</w:t>
      </w:r>
    </w:p>
    <w:p w:rsidR="002E749E" w:rsidRPr="004B0D06" w:rsidRDefault="002E749E" w:rsidP="002E749E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B0D0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B0D06">
        <w:rPr>
          <w:rFonts w:ascii="Times New Roman" w:hAnsi="Times New Roman" w:cs="Times New Roman"/>
          <w:sz w:val="24"/>
          <w:szCs w:val="24"/>
        </w:rPr>
        <w:tab/>
      </w:r>
      <w:r w:rsidRPr="004B0D06">
        <w:rPr>
          <w:rFonts w:ascii="Times New Roman" w:hAnsi="Times New Roman" w:cs="Times New Roman"/>
          <w:sz w:val="24"/>
          <w:szCs w:val="24"/>
        </w:rPr>
        <w:tab/>
      </w:r>
      <w:r w:rsidRPr="004B0D0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//if the mid value is greater than the most right point of the interval</w:t>
      </w:r>
    </w:p>
    <w:p w:rsidR="002E749E" w:rsidRPr="004B0D06" w:rsidRDefault="002E749E" w:rsidP="002E749E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B0D0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</w:t>
      </w:r>
      <w:r w:rsidRPr="004B0D0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4B0D0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//look in the right side of the middle point</w:t>
      </w:r>
    </w:p>
    <w:p w:rsidR="002E749E" w:rsidRPr="004B0D06" w:rsidRDefault="002E749E" w:rsidP="002E74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D0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B0D06">
        <w:rPr>
          <w:rFonts w:ascii="Times New Roman" w:hAnsi="Times New Roman" w:cs="Times New Roman"/>
          <w:sz w:val="24"/>
          <w:szCs w:val="24"/>
        </w:rPr>
        <w:tab/>
      </w:r>
      <w:r w:rsidRPr="004B0D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B0D06">
        <w:rPr>
          <w:rFonts w:ascii="Times New Roman" w:hAnsi="Times New Roman" w:cs="Times New Roman"/>
          <w:sz w:val="24"/>
          <w:szCs w:val="24"/>
        </w:rPr>
        <w:t>rightMargin</w:t>
      </w:r>
      <w:proofErr w:type="spellEnd"/>
      <w:proofErr w:type="gramEnd"/>
      <w:r w:rsidRPr="004B0D06">
        <w:rPr>
          <w:rFonts w:ascii="Times New Roman" w:hAnsi="Times New Roman" w:cs="Times New Roman"/>
          <w:sz w:val="24"/>
          <w:szCs w:val="24"/>
        </w:rPr>
        <w:t>&lt;-m-1</w:t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  <w:t>O(log n)</w:t>
      </w:r>
    </w:p>
    <w:p w:rsidR="002E749E" w:rsidRPr="004B0D06" w:rsidRDefault="002E749E" w:rsidP="002E74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D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B0D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0D0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B0D06">
        <w:rPr>
          <w:rFonts w:ascii="Times New Roman" w:hAnsi="Times New Roman" w:cs="Times New Roman"/>
          <w:sz w:val="24"/>
          <w:szCs w:val="24"/>
        </w:rPr>
        <w:t xml:space="preserve"> if v[m]&lt;</w:t>
      </w:r>
      <w:proofErr w:type="spellStart"/>
      <w:r w:rsidRPr="004B0D06">
        <w:rPr>
          <w:rFonts w:ascii="Times New Roman" w:hAnsi="Times New Roman" w:cs="Times New Roman"/>
          <w:sz w:val="24"/>
          <w:szCs w:val="24"/>
        </w:rPr>
        <w:t>leftInterval</w:t>
      </w:r>
      <w:proofErr w:type="spellEnd"/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  <w:t>O(log n)</w:t>
      </w:r>
    </w:p>
    <w:p w:rsidR="002E749E" w:rsidRPr="004B0D06" w:rsidRDefault="002E749E" w:rsidP="002E749E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B0D0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B0D06">
        <w:rPr>
          <w:rFonts w:ascii="Times New Roman" w:hAnsi="Times New Roman" w:cs="Times New Roman"/>
          <w:sz w:val="24"/>
          <w:szCs w:val="24"/>
        </w:rPr>
        <w:tab/>
      </w:r>
      <w:r w:rsidRPr="004B0D06">
        <w:rPr>
          <w:rFonts w:ascii="Times New Roman" w:hAnsi="Times New Roman" w:cs="Times New Roman"/>
          <w:sz w:val="24"/>
          <w:szCs w:val="24"/>
        </w:rPr>
        <w:tab/>
      </w:r>
      <w:r w:rsidRPr="004B0D0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//if the mid value is less than the most left point of the interval</w:t>
      </w:r>
    </w:p>
    <w:p w:rsidR="002E749E" w:rsidRPr="004B0D06" w:rsidRDefault="002E749E" w:rsidP="002E749E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B0D0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</w:t>
      </w:r>
      <w:r w:rsidRPr="004B0D0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4B0D0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//look in the left side of the middle point</w:t>
      </w:r>
    </w:p>
    <w:p w:rsidR="002E749E" w:rsidRPr="004B0D06" w:rsidRDefault="002E749E" w:rsidP="002E74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D0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B0D06">
        <w:rPr>
          <w:rFonts w:ascii="Times New Roman" w:hAnsi="Times New Roman" w:cs="Times New Roman"/>
          <w:sz w:val="24"/>
          <w:szCs w:val="24"/>
        </w:rPr>
        <w:tab/>
      </w:r>
      <w:r w:rsidRPr="004B0D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B0D06">
        <w:rPr>
          <w:rFonts w:ascii="Times New Roman" w:hAnsi="Times New Roman" w:cs="Times New Roman"/>
          <w:sz w:val="24"/>
          <w:szCs w:val="24"/>
        </w:rPr>
        <w:t>leftMargin</w:t>
      </w:r>
      <w:proofErr w:type="spellEnd"/>
      <w:proofErr w:type="gramEnd"/>
      <w:r w:rsidRPr="004B0D06">
        <w:rPr>
          <w:rFonts w:ascii="Times New Roman" w:hAnsi="Times New Roman" w:cs="Times New Roman"/>
          <w:sz w:val="24"/>
          <w:szCs w:val="24"/>
        </w:rPr>
        <w:t>&lt;-m+1</w:t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  <w:t>O(log n)</w:t>
      </w:r>
    </w:p>
    <w:p w:rsidR="002E749E" w:rsidRPr="004B0D06" w:rsidRDefault="002E749E" w:rsidP="002E749E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B0D0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//if there is no values from the interval in the vector, return false</w:t>
      </w:r>
    </w:p>
    <w:p w:rsidR="002E749E" w:rsidRDefault="002E749E" w:rsidP="002E74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0D0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B0D06">
        <w:rPr>
          <w:rFonts w:ascii="Times New Roman" w:hAnsi="Times New Roman" w:cs="Times New Roman"/>
          <w:sz w:val="24"/>
          <w:szCs w:val="24"/>
        </w:rPr>
        <w:t xml:space="preserve"> false</w:t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</w:r>
      <w:r w:rsidR="0075361A">
        <w:rPr>
          <w:rFonts w:ascii="Times New Roman" w:hAnsi="Times New Roman" w:cs="Times New Roman"/>
          <w:sz w:val="24"/>
          <w:szCs w:val="24"/>
        </w:rPr>
        <w:tab/>
        <w:t>O(1)</w:t>
      </w:r>
    </w:p>
    <w:p w:rsidR="007C6113" w:rsidRDefault="007C6113" w:rsidP="002E74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61A" w:rsidRDefault="0075361A" w:rsidP="002E74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61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(n): O</w:t>
      </w:r>
      <w:r w:rsidR="00E61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E6140F">
        <w:rPr>
          <w:rFonts w:ascii="Times New Roman" w:hAnsi="Times New Roman" w:cs="Times New Roman"/>
          <w:sz w:val="24"/>
          <w:szCs w:val="24"/>
        </w:rPr>
        <w:t>6log n+4) = O (log n)</w:t>
      </w:r>
    </w:p>
    <w:p w:rsidR="00E6140F" w:rsidRDefault="00E6140F" w:rsidP="002E74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*the exit condition depends on the left and right margins. Given that log n that comes from always finding the middle point between the two, everything that is in the while loop has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(log n) complexity.</w:t>
      </w:r>
    </w:p>
    <w:p w:rsidR="00023D57" w:rsidRDefault="007C6113" w:rsidP="002E74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O has a logarith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mic complexity of O (log n)</w:t>
      </w:r>
    </w:p>
    <w:p w:rsidR="00023D57" w:rsidRPr="004B0D06" w:rsidRDefault="00023D57" w:rsidP="002E74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13C1" w:rsidRDefault="009613C1" w:rsidP="002E749E"/>
    <w:sectPr w:rsidR="00961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9E"/>
    <w:rsid w:val="00023D57"/>
    <w:rsid w:val="002E749E"/>
    <w:rsid w:val="004B0D06"/>
    <w:rsid w:val="0075361A"/>
    <w:rsid w:val="007C6113"/>
    <w:rsid w:val="009613C1"/>
    <w:rsid w:val="00E6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52E54-86ED-4454-B6A3-D2D244F4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5798331C.dotm</Template>
  <TotalTime>18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salanta1245</dc:creator>
  <cp:keywords/>
  <dc:description/>
  <cp:lastModifiedBy>Petru-Stefan Salanta</cp:lastModifiedBy>
  <cp:revision>5</cp:revision>
  <dcterms:created xsi:type="dcterms:W3CDTF">2016-10-30T19:12:00Z</dcterms:created>
  <dcterms:modified xsi:type="dcterms:W3CDTF">2016-10-31T15:23:00Z</dcterms:modified>
</cp:coreProperties>
</file>